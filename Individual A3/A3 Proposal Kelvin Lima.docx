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4E43D87B" w14:textId="77777777" w:rsidTr="002D24ED">
        <w:tc>
          <w:tcPr>
            <w:tcW w:w="10577" w:type="dxa"/>
            <w:vMerge w:val="restart"/>
          </w:tcPr>
          <w:p w14:paraId="14B5173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0247E49C" w14:textId="373EC054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3C4F83">
              <w:t>Website recommendation</w:t>
            </w:r>
          </w:p>
        </w:tc>
        <w:tc>
          <w:tcPr>
            <w:tcW w:w="5172" w:type="dxa"/>
          </w:tcPr>
          <w:p w14:paraId="1B19F7CB" w14:textId="2F01B305" w:rsidR="00344D45" w:rsidRPr="006B05AB" w:rsidRDefault="00344D45">
            <w:r>
              <w:rPr>
                <w:b/>
                <w:bCs/>
              </w:rPr>
              <w:t xml:space="preserve">Date: </w:t>
            </w:r>
            <w:r w:rsidR="006B05AB">
              <w:t>August 19, 2020</w:t>
            </w:r>
          </w:p>
        </w:tc>
      </w:tr>
      <w:tr w:rsidR="00344D45" w14:paraId="3EDF260C" w14:textId="77777777" w:rsidTr="002D24ED">
        <w:tc>
          <w:tcPr>
            <w:tcW w:w="10577" w:type="dxa"/>
            <w:vMerge/>
          </w:tcPr>
          <w:p w14:paraId="1BD4D05F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E4A9B09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F2A8FE6" w14:textId="63004464" w:rsidR="00344D45" w:rsidRPr="006B05AB" w:rsidRDefault="00344D45">
            <w:r>
              <w:rPr>
                <w:b/>
                <w:bCs/>
              </w:rPr>
              <w:t xml:space="preserve">Name: </w:t>
            </w:r>
            <w:r w:rsidR="006B05AB">
              <w:t>Kelvin O. Lima Rosado</w:t>
            </w:r>
          </w:p>
        </w:tc>
      </w:tr>
    </w:tbl>
    <w:p w14:paraId="11C37CBE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080F62D6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3954B7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617C9773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3CB0FB7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026996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03D7C78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092954E5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14F73D3" w14:textId="0DE6BDB9" w:rsidR="00344D45" w:rsidRPr="00344D45" w:rsidRDefault="00344D45">
            <w:pPr>
              <w:rPr>
                <w:b/>
                <w:bCs/>
                <w:i/>
                <w:iCs/>
                <w:color w:val="FF0000"/>
              </w:rPr>
            </w:pPr>
          </w:p>
          <w:p w14:paraId="7F6049B4" w14:textId="357E8D73" w:rsidR="00344D45" w:rsidRDefault="003C4F83" w:rsidP="006B05AB">
            <w:pPr>
              <w:pStyle w:val="ListParagraph"/>
              <w:numPr>
                <w:ilvl w:val="0"/>
                <w:numId w:val="1"/>
              </w:numPr>
            </w:pPr>
            <w:r>
              <w:t>Some people pay for more than one streaming services at the same time without knowing that both streaming services have the same series or movies that they watch.</w:t>
            </w:r>
          </w:p>
          <w:p w14:paraId="642546BC" w14:textId="1F59BBA0" w:rsidR="003C4F83" w:rsidRDefault="003C4F83" w:rsidP="006B05AB">
            <w:pPr>
              <w:pStyle w:val="ListParagraph"/>
              <w:numPr>
                <w:ilvl w:val="0"/>
                <w:numId w:val="1"/>
              </w:numPr>
            </w:pPr>
            <w:r>
              <w:t xml:space="preserve">Others want to know what streaming services </w:t>
            </w:r>
            <w:r w:rsidR="00D6335F">
              <w:t>have the most variety of movies and series to then make the decision to paid for one of them.</w:t>
            </w:r>
          </w:p>
          <w:p w14:paraId="42CB7583" w14:textId="424C2CD2" w:rsidR="006B05AB" w:rsidRPr="00344D45" w:rsidRDefault="006B05AB" w:rsidP="006B05AB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267FC22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A405A27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1CF4DAD" w14:textId="77777777" w:rsidR="00344D45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What countermeasures are most likely to eliminate the Root Cause?</w:t>
            </w:r>
          </w:p>
          <w:p w14:paraId="18E3D8F1" w14:textId="77777777" w:rsidR="00344D45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Which countermeasures are most feasible and effective; likely to cause the least impact; what is the cost, difficulty?</w:t>
            </w:r>
          </w:p>
          <w:p w14:paraId="78064906" w14:textId="77777777" w:rsidR="00344D45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Can I select the countermeasures that will achieve my targets?</w:t>
            </w:r>
          </w:p>
          <w:p w14:paraId="242C6338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55E70E85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Countermeasures and why they were selected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1C24E07B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4DC49232" w14:textId="77777777" w:rsidR="00344D45" w:rsidRDefault="00344D45" w:rsidP="00344D45">
            <w:r>
              <w:t>Countermeasures Matrix</w:t>
            </w:r>
          </w:p>
        </w:tc>
      </w:tr>
      <w:tr w:rsidR="002D24ED" w14:paraId="12387EF1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1AA88AC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49D9CB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6A351A2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221982D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C6AAF4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43D40F50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95C50F2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59A286F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260DFFF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3518411E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DD7A9F9" w14:textId="46C57B33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</w:p>
          <w:p w14:paraId="64431BB6" w14:textId="670AD487" w:rsidR="00344D45" w:rsidRDefault="00D6335F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Help the users take an easier decision </w:t>
            </w:r>
            <w:r w:rsidR="003E170B">
              <w:t>for the streaming service they want to pay for.</w:t>
            </w:r>
          </w:p>
          <w:p w14:paraId="0F047D6D" w14:textId="58115248" w:rsidR="003E170B" w:rsidRDefault="003E170B" w:rsidP="00344D45">
            <w:pPr>
              <w:pStyle w:val="ListParagraph"/>
              <w:numPr>
                <w:ilvl w:val="0"/>
                <w:numId w:val="2"/>
              </w:numPr>
            </w:pPr>
            <w:r>
              <w:t>Give feedback on what streaming service is the most recommended.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A4C8435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2478B548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5CF3E55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3A971F0B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528EAC81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14:paraId="467CC3F4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3B76417B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42BADD5B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15CAC573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1F059B01" w14:textId="77777777" w:rsidR="00344D45" w:rsidRDefault="00344D45" w:rsidP="00344D45">
            <w:r>
              <w:t>Line graph, pareto</w:t>
            </w:r>
          </w:p>
        </w:tc>
      </w:tr>
      <w:tr w:rsidR="002D24ED" w14:paraId="436F9AA7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7E86E7DF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87A5D43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29588193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6B0472EE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2B8CBFA0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51A0377D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A7D9280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E69F50C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11EA77D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47E624C7" w14:textId="77777777" w:rsidTr="002D24ED">
        <w:tc>
          <w:tcPr>
            <w:tcW w:w="9445" w:type="dxa"/>
            <w:gridSpan w:val="2"/>
          </w:tcPr>
          <w:p w14:paraId="24BA1005" w14:textId="215BD715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</w:p>
          <w:p w14:paraId="546915B6" w14:textId="6E6CAAB4" w:rsidR="00AC6EF1" w:rsidRDefault="003E170B" w:rsidP="00AC6EF1">
            <w:pPr>
              <w:pStyle w:val="ListParagraph"/>
              <w:numPr>
                <w:ilvl w:val="0"/>
                <w:numId w:val="2"/>
              </w:numPr>
            </w:pPr>
            <w:r>
              <w:t xml:space="preserve">There are to many options </w:t>
            </w:r>
            <w:r w:rsidR="00AC6EF1">
              <w:t>of streaming services in the present.</w:t>
            </w:r>
          </w:p>
          <w:p w14:paraId="59DDA184" w14:textId="0DC24D37" w:rsidR="00AC6EF1" w:rsidRDefault="00AC6EF1" w:rsidP="00AC6EF1">
            <w:pPr>
              <w:pStyle w:val="ListParagraph"/>
              <w:numPr>
                <w:ilvl w:val="0"/>
                <w:numId w:val="2"/>
              </w:numPr>
            </w:pPr>
            <w:r>
              <w:t>The range of the cost of these streaming services vary and that can put the user doubt.</w:t>
            </w:r>
          </w:p>
          <w:p w14:paraId="7218E489" w14:textId="19D40B89" w:rsidR="00AC6EF1" w:rsidRDefault="00AC6EF1" w:rsidP="00AC6EF1">
            <w:pPr>
              <w:pStyle w:val="ListParagraph"/>
              <w:numPr>
                <w:ilvl w:val="0"/>
                <w:numId w:val="2"/>
              </w:numPr>
            </w:pPr>
            <w:r>
              <w:t>Some of these streaming services have exclusive content.</w:t>
            </w:r>
          </w:p>
          <w:p w14:paraId="3F2EBC02" w14:textId="35003303" w:rsidR="00344D45" w:rsidRDefault="00344D45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7EEF60A7" w14:textId="77777777" w:rsidR="00344D45" w:rsidRDefault="00344D45"/>
        </w:tc>
        <w:tc>
          <w:tcPr>
            <w:tcW w:w="9946" w:type="dxa"/>
            <w:gridSpan w:val="2"/>
          </w:tcPr>
          <w:p w14:paraId="405BF542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2DCB1EE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07A2BFD8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09A686C8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548D5ACE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4DE17ADC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E332495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6B0F6016" w14:textId="77777777" w:rsidR="00344D45" w:rsidRDefault="00B16A61" w:rsidP="00344D45">
            <w:r>
              <w:t>Standard Operating Procedures</w:t>
            </w:r>
          </w:p>
        </w:tc>
      </w:tr>
    </w:tbl>
    <w:p w14:paraId="631DB8A3" w14:textId="77777777" w:rsidR="00B16A61" w:rsidRDefault="00B16A61"/>
    <w:p w14:paraId="064136F6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B"/>
    <w:rsid w:val="0008081F"/>
    <w:rsid w:val="002D24ED"/>
    <w:rsid w:val="00344D45"/>
    <w:rsid w:val="003C4F83"/>
    <w:rsid w:val="003E170B"/>
    <w:rsid w:val="006B05AB"/>
    <w:rsid w:val="00AC6EF1"/>
    <w:rsid w:val="00B16A61"/>
    <w:rsid w:val="00D6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37FD"/>
  <w15:chartTrackingRefBased/>
  <w15:docId w15:val="{91A09559-1FFC-41E1-8815-56CC5B7D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o\Downloads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C8A40A227F043918870C9D160C2BE" ma:contentTypeVersion="5" ma:contentTypeDescription="Create a new document." ma:contentTypeScope="" ma:versionID="bb48058f4e34d4368fd260719a680c6a">
  <xsd:schema xmlns:xsd="http://www.w3.org/2001/XMLSchema" xmlns:xs="http://www.w3.org/2001/XMLSchema" xmlns:p="http://schemas.microsoft.com/office/2006/metadata/properties" xmlns:ns3="89760ccc-b3c7-440d-a0cd-138ab5d7860e" xmlns:ns4="ab834a41-9a9c-4d8f-bc02-33b74430702d" targetNamespace="http://schemas.microsoft.com/office/2006/metadata/properties" ma:root="true" ma:fieldsID="566a7c44bcda7604a9006f2f3b532bd5" ns3:_="" ns4:_="">
    <xsd:import namespace="89760ccc-b3c7-440d-a0cd-138ab5d7860e"/>
    <xsd:import namespace="ab834a41-9a9c-4d8f-bc02-33b744307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60ccc-b3c7-440d-a0cd-138ab5d78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34a41-9a9c-4d8f-bc02-33b744307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D7280-20F8-4030-9A43-F50F02BA1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60ccc-b3c7-440d-a0cd-138ab5d7860e"/>
    <ds:schemaRef ds:uri="ab834a41-9a9c-4d8f-bc02-33b744307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31A43-60A5-4AD0-91E4-95F95C217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DB5B8-9FDA-4633-9776-204447434D9D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ab834a41-9a9c-4d8f-bc02-33b74430702d"/>
    <ds:schemaRef ds:uri="89760ccc-b3c7-440d-a0cd-138ab5d7860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 Template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Lima</dc:creator>
  <cp:keywords/>
  <dc:description/>
  <cp:lastModifiedBy>Kelvin Lima</cp:lastModifiedBy>
  <cp:revision>2</cp:revision>
  <dcterms:created xsi:type="dcterms:W3CDTF">2020-08-21T19:00:00Z</dcterms:created>
  <dcterms:modified xsi:type="dcterms:W3CDTF">2020-08-21T19:00:00Z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0x010100D4BC8A40A227F043918870C9D160C2BE</vt:lpwstr>
  </property>
</Properties>
</file>