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7131D822" w14:textId="77777777" w:rsidTr="002D24ED">
        <w:tc>
          <w:tcPr>
            <w:tcW w:w="10577" w:type="dxa"/>
            <w:vMerge w:val="restart"/>
          </w:tcPr>
          <w:p w14:paraId="6A4912DB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106558EB" w14:textId="7BA66332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9D1058">
              <w:t>DIET SCHEDULE MAKER</w:t>
            </w:r>
          </w:p>
        </w:tc>
        <w:tc>
          <w:tcPr>
            <w:tcW w:w="5172" w:type="dxa"/>
          </w:tcPr>
          <w:p w14:paraId="1B10DE6E" w14:textId="77777777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B16A61" w:rsidRPr="00B16A61">
              <w:t>[DATE OF THIS A3]</w:t>
            </w:r>
          </w:p>
        </w:tc>
      </w:tr>
      <w:tr w:rsidR="00344D45" w14:paraId="480EBC5A" w14:textId="77777777" w:rsidTr="002D24ED">
        <w:tc>
          <w:tcPr>
            <w:tcW w:w="10577" w:type="dxa"/>
            <w:vMerge/>
          </w:tcPr>
          <w:p w14:paraId="203D76B5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70FFB606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1CF6EDD5" w14:textId="77777777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B16A61" w:rsidRPr="00B16A61">
              <w:t>[NAME OF THE PREPARER]</w:t>
            </w:r>
          </w:p>
        </w:tc>
      </w:tr>
    </w:tbl>
    <w:p w14:paraId="785C9678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6CAF362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3056844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517DB71E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EE6DF80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5A19170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0F95461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54C3EAE5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6FACB74D" w14:textId="7EBFBCF9" w:rsidR="00344D45" w:rsidRDefault="00C933BC" w:rsidP="00C933BC">
            <w:pPr>
              <w:pStyle w:val="ListParagraph"/>
              <w:numPr>
                <w:ilvl w:val="0"/>
                <w:numId w:val="5"/>
              </w:numPr>
            </w:pPr>
            <w:r>
              <w:t>An application that makes diet schedules based on the purpose of the diet and the person using it.</w:t>
            </w:r>
          </w:p>
          <w:p w14:paraId="1CC1971E" w14:textId="6D013314" w:rsidR="00C933BC" w:rsidRDefault="00C933BC" w:rsidP="00C933BC">
            <w:pPr>
              <w:pStyle w:val="ListParagraph"/>
              <w:numPr>
                <w:ilvl w:val="0"/>
                <w:numId w:val="5"/>
              </w:numPr>
            </w:pPr>
            <w:r>
              <w:t xml:space="preserve">When starting a diet, the customer has to search and organize a schedule for the diet whereas with the application you input </w:t>
            </w:r>
            <w:r w:rsidR="00582360">
              <w:t>the type of diet you want and you are given a schedule.</w:t>
            </w:r>
          </w:p>
          <w:p w14:paraId="6211717C" w14:textId="1CF0FAB2" w:rsidR="00582360" w:rsidRDefault="00582360" w:rsidP="00C933BC">
            <w:pPr>
              <w:pStyle w:val="ListParagraph"/>
              <w:numPr>
                <w:ilvl w:val="0"/>
                <w:numId w:val="5"/>
              </w:numPr>
            </w:pPr>
            <w:r>
              <w:t>This application helps the customer reach the first step of a diet, which is usually the hardest part.</w:t>
            </w:r>
          </w:p>
          <w:p w14:paraId="2BE93122" w14:textId="520046E6" w:rsidR="00C933BC" w:rsidRPr="00344D45" w:rsidRDefault="00C933BC"/>
        </w:tc>
        <w:tc>
          <w:tcPr>
            <w:tcW w:w="1530" w:type="dxa"/>
            <w:tcBorders>
              <w:top w:val="nil"/>
              <w:bottom w:val="nil"/>
            </w:tcBorders>
          </w:tcPr>
          <w:p w14:paraId="2C0EC2DD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56DA5D62" w14:textId="669D0CE1" w:rsidR="00344D45" w:rsidRDefault="001F0E9D" w:rsidP="001F0E9D">
            <w:pPr>
              <w:pStyle w:val="ListParagraph"/>
              <w:numPr>
                <w:ilvl w:val="0"/>
                <w:numId w:val="5"/>
              </w:numPr>
            </w:pPr>
            <w:r>
              <w:t>With the help of a nutritionist, we can put their suggestions for a diet schedule in a digital platform.</w:t>
            </w:r>
          </w:p>
          <w:p w14:paraId="087336A1" w14:textId="77777777" w:rsidR="001F0E9D" w:rsidRDefault="001F0E9D" w:rsidP="001F0E9D">
            <w:pPr>
              <w:pStyle w:val="ListParagraph"/>
              <w:numPr>
                <w:ilvl w:val="0"/>
                <w:numId w:val="5"/>
              </w:numPr>
            </w:pPr>
            <w:r>
              <w:t>Taking various sources for research and using the most similar data to generate data.</w:t>
            </w:r>
          </w:p>
          <w:p w14:paraId="25735656" w14:textId="7DDC95E0" w:rsidR="001F0E9D" w:rsidRDefault="009D1058" w:rsidP="001F0E9D">
            <w:pPr>
              <w:pStyle w:val="ListParagraph"/>
              <w:numPr>
                <w:ilvl w:val="0"/>
                <w:numId w:val="5"/>
              </w:numPr>
            </w:pPr>
            <w:r>
              <w:t>It would be safer to go with a nutritionist to prevent using common misconceptions from mass research which prevents giving the customer inefficient schedules.</w:t>
            </w:r>
          </w:p>
        </w:tc>
      </w:tr>
      <w:tr w:rsidR="002D24ED" w14:paraId="7BC6E602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7B17423B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54D8FB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4014DF4A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7E2FA069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872C98C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06AACC37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16910FA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6BD2D1A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7277EF9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4CAD26F1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25D4A970" w14:textId="77777777" w:rsidR="00344D45" w:rsidRDefault="00582360" w:rsidP="00582360">
            <w:pPr>
              <w:pStyle w:val="ListParagraph"/>
              <w:numPr>
                <w:ilvl w:val="0"/>
                <w:numId w:val="6"/>
              </w:numPr>
            </w:pPr>
            <w:r>
              <w:t>Research the type of diets we want to cover in the application to have information stored.</w:t>
            </w:r>
          </w:p>
          <w:p w14:paraId="71A3BFE6" w14:textId="7260F86C" w:rsidR="00582360" w:rsidRDefault="00582360" w:rsidP="00582360">
            <w:pPr>
              <w:pStyle w:val="ListParagraph"/>
              <w:numPr>
                <w:ilvl w:val="0"/>
                <w:numId w:val="6"/>
              </w:numPr>
            </w:pPr>
            <w:r>
              <w:t>Develop the skeleton for the application and start developing the inputs</w:t>
            </w:r>
          </w:p>
          <w:p w14:paraId="06F02ADD" w14:textId="77777777" w:rsidR="00582360" w:rsidRDefault="00582360" w:rsidP="00582360">
            <w:pPr>
              <w:pStyle w:val="ListParagraph"/>
              <w:numPr>
                <w:ilvl w:val="0"/>
                <w:numId w:val="6"/>
              </w:numPr>
            </w:pPr>
            <w:r>
              <w:t>Make an algorithm that creates a balanced schedule based on the applied inputs.</w:t>
            </w:r>
          </w:p>
          <w:p w14:paraId="73A8DC7B" w14:textId="678C4862" w:rsidR="00582360" w:rsidRDefault="00312EA6" w:rsidP="00582360">
            <w:pPr>
              <w:pStyle w:val="ListParagraph"/>
              <w:numPr>
                <w:ilvl w:val="0"/>
                <w:numId w:val="6"/>
              </w:numPr>
            </w:pPr>
            <w:r>
              <w:t>Develop the display function that gives the customer a week schedule.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1F4B14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3B90036D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1EE0392D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1AFE3F41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26CD542A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on)</w:t>
            </w:r>
          </w:p>
          <w:p w14:paraId="2E22A7E6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If the Countermeasure was not effective, why didn’t it work</w:t>
            </w:r>
          </w:p>
          <w:p w14:paraId="028FF7D4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68232840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27CC0DD9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5A3C0C35" w14:textId="77777777" w:rsidR="00344D45" w:rsidRDefault="00344D45" w:rsidP="00344D45">
            <w:r>
              <w:t>Line graph, pareto</w:t>
            </w:r>
          </w:p>
        </w:tc>
      </w:tr>
      <w:tr w:rsidR="002D24ED" w14:paraId="062A328F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29BBD5A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60022F0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6E491EA9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0403AC94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BE2407D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51D0B926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F5BDA6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1D71F21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04D1E9D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17C7C00E" w14:textId="77777777" w:rsidTr="002D24ED">
        <w:tc>
          <w:tcPr>
            <w:tcW w:w="9445" w:type="dxa"/>
            <w:gridSpan w:val="2"/>
          </w:tcPr>
          <w:p w14:paraId="69552323" w14:textId="77777777" w:rsidR="00344D45" w:rsidRDefault="00312EA6" w:rsidP="001F0E9D">
            <w:pPr>
              <w:pStyle w:val="ListParagraph"/>
              <w:numPr>
                <w:ilvl w:val="0"/>
                <w:numId w:val="7"/>
              </w:numPr>
            </w:pPr>
            <w:r>
              <w:t>The problem occurs because the customer either does not know how to make a balanced schedule or know what type of diet is the one that is most beneficial for them.</w:t>
            </w:r>
          </w:p>
          <w:p w14:paraId="32B1F3E3" w14:textId="77777777" w:rsidR="00312EA6" w:rsidRDefault="00383656" w:rsidP="001F0E9D">
            <w:pPr>
              <w:pStyle w:val="ListParagraph"/>
              <w:numPr>
                <w:ilvl w:val="0"/>
                <w:numId w:val="7"/>
              </w:numPr>
            </w:pPr>
            <w:r>
              <w:t>Customers would either:</w:t>
            </w:r>
          </w:p>
          <w:p w14:paraId="26C0748E" w14:textId="2CC9301E" w:rsidR="00383656" w:rsidRDefault="00383656" w:rsidP="001F0E9D">
            <w:pPr>
              <w:pStyle w:val="ListParagraph"/>
              <w:numPr>
                <w:ilvl w:val="1"/>
                <w:numId w:val="7"/>
              </w:numPr>
            </w:pPr>
            <w:r>
              <w:t>Search online for a schedule that might not be what they are looking for.</w:t>
            </w:r>
          </w:p>
          <w:p w14:paraId="1740B110" w14:textId="77777777" w:rsidR="00383656" w:rsidRDefault="00383656" w:rsidP="001F0E9D">
            <w:pPr>
              <w:pStyle w:val="ListParagraph"/>
              <w:numPr>
                <w:ilvl w:val="1"/>
                <w:numId w:val="7"/>
              </w:numPr>
            </w:pPr>
            <w:r>
              <w:t>Go to a nutritionist that might not be reasonably priced or is not covered by their medical plan.</w:t>
            </w:r>
          </w:p>
          <w:p w14:paraId="092D2CCC" w14:textId="2253A581" w:rsidR="001F0E9D" w:rsidRDefault="001F0E9D" w:rsidP="001F0E9D">
            <w:pPr>
              <w:pStyle w:val="ListParagraph"/>
              <w:numPr>
                <w:ilvl w:val="0"/>
                <w:numId w:val="7"/>
              </w:numPr>
            </w:pPr>
            <w:r>
              <w:t>A</w:t>
            </w:r>
            <w:r>
              <w:t xml:space="preserve"> difficulty would be doubts with the schedule since the application can only generate a schedule.</w:t>
            </w:r>
          </w:p>
          <w:p w14:paraId="4275C0A9" w14:textId="3922DAB5" w:rsidR="001F0E9D" w:rsidRDefault="001F0E9D" w:rsidP="001F0E9D">
            <w:pPr>
              <w:ind w:left="360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A6CEA76" w14:textId="77777777" w:rsidR="00344D45" w:rsidRDefault="00344D45"/>
        </w:tc>
        <w:tc>
          <w:tcPr>
            <w:tcW w:w="9946" w:type="dxa"/>
            <w:gridSpan w:val="2"/>
          </w:tcPr>
          <w:p w14:paraId="7F6B8D40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C16CF07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72112644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16F60008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766BFA29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2768ED22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7F5DFD1A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53C3C0C9" w14:textId="77777777" w:rsidR="00344D45" w:rsidRDefault="00B16A61" w:rsidP="00344D45">
            <w:r>
              <w:t>Standard Operating Procedures</w:t>
            </w:r>
          </w:p>
        </w:tc>
      </w:tr>
    </w:tbl>
    <w:p w14:paraId="651F952D" w14:textId="77777777" w:rsidR="00B16A61" w:rsidRDefault="00B16A61"/>
    <w:p w14:paraId="07AAD31E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811A9"/>
    <w:multiLevelType w:val="hybridMultilevel"/>
    <w:tmpl w:val="6910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04D6A"/>
    <w:multiLevelType w:val="hybridMultilevel"/>
    <w:tmpl w:val="9DE2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011CE"/>
    <w:multiLevelType w:val="hybridMultilevel"/>
    <w:tmpl w:val="7E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BC"/>
    <w:rsid w:val="0008081F"/>
    <w:rsid w:val="001554E1"/>
    <w:rsid w:val="001F0E9D"/>
    <w:rsid w:val="002D24ED"/>
    <w:rsid w:val="00312EA6"/>
    <w:rsid w:val="00344D45"/>
    <w:rsid w:val="00383656"/>
    <w:rsid w:val="00492D3A"/>
    <w:rsid w:val="00582360"/>
    <w:rsid w:val="009D1058"/>
    <w:rsid w:val="00B16A61"/>
    <w:rsid w:val="00C9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81BC"/>
  <w15:chartTrackingRefBased/>
  <w15:docId w15:val="{2B2B0EA1-DE4A-41A8-A88A-9DACD19A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lel\Desktop\Clases\INSO%204115%204117\A3%20Template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 - Copy.dotx</Template>
  <TotalTime>39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R. Carrion</dc:creator>
  <cp:keywords/>
  <dc:description/>
  <cp:lastModifiedBy>francisco carrion</cp:lastModifiedBy>
  <cp:revision>3</cp:revision>
  <dcterms:created xsi:type="dcterms:W3CDTF">2021-01-19T22:58:00Z</dcterms:created>
  <dcterms:modified xsi:type="dcterms:W3CDTF">2021-01-19T23:39:00Z</dcterms:modified>
</cp:coreProperties>
</file>