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5109D871" w14:textId="77777777" w:rsidTr="002D24ED">
        <w:tc>
          <w:tcPr>
            <w:tcW w:w="10577" w:type="dxa"/>
            <w:vMerge w:val="restart"/>
          </w:tcPr>
          <w:p w14:paraId="44C8B1D2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625AA379" w14:textId="5B3BAC80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>Topic:</w:t>
            </w:r>
            <w:r w:rsidR="00B920EA">
              <w:rPr>
                <w:b/>
                <w:bCs/>
              </w:rPr>
              <w:t xml:space="preserve"> </w:t>
            </w:r>
            <w:r w:rsidR="000A1D93">
              <w:rPr>
                <w:b/>
                <w:bCs/>
              </w:rPr>
              <w:t>Energy/Money Saving</w:t>
            </w:r>
          </w:p>
        </w:tc>
        <w:tc>
          <w:tcPr>
            <w:tcW w:w="5172" w:type="dxa"/>
          </w:tcPr>
          <w:p w14:paraId="4A3E3F29" w14:textId="21BDFF99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B920EA">
              <w:rPr>
                <w:b/>
                <w:bCs/>
              </w:rPr>
              <w:t>August 1</w:t>
            </w:r>
            <w:r w:rsidR="009F4093">
              <w:rPr>
                <w:b/>
                <w:bCs/>
              </w:rPr>
              <w:t>9</w:t>
            </w:r>
            <w:r w:rsidR="00B920EA">
              <w:rPr>
                <w:b/>
                <w:bCs/>
              </w:rPr>
              <w:t>, 2020</w:t>
            </w:r>
          </w:p>
        </w:tc>
      </w:tr>
      <w:tr w:rsidR="00344D45" w14:paraId="42D00281" w14:textId="77777777" w:rsidTr="002D24ED">
        <w:tc>
          <w:tcPr>
            <w:tcW w:w="10577" w:type="dxa"/>
            <w:vMerge/>
          </w:tcPr>
          <w:p w14:paraId="01C14B02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6F674B0A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68B6AB21" w14:textId="33EF6A0F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0A1D93">
              <w:rPr>
                <w:b/>
                <w:bCs/>
              </w:rPr>
              <w:t>Christian Carrion</w:t>
            </w:r>
          </w:p>
        </w:tc>
      </w:tr>
    </w:tbl>
    <w:p w14:paraId="40FCEFD2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03CF508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428926C7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22A171D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6982A61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369EA1B5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7EAE67C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4C91D9C6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6A6C8060" w14:textId="10A14D44" w:rsidR="00857041" w:rsidRDefault="007264F9" w:rsidP="000A1D93">
            <w:pPr>
              <w:pStyle w:val="ListParagraph"/>
              <w:numPr>
                <w:ilvl w:val="0"/>
                <w:numId w:val="11"/>
              </w:numPr>
            </w:pPr>
            <w:r>
              <w:t xml:space="preserve">Sometimes cooking can get monotonous. </w:t>
            </w:r>
          </w:p>
          <w:p w14:paraId="482400CC" w14:textId="3DF19990" w:rsidR="000A1D93" w:rsidRDefault="007264F9" w:rsidP="000A1D93">
            <w:pPr>
              <w:pStyle w:val="ListParagraph"/>
              <w:numPr>
                <w:ilvl w:val="0"/>
                <w:numId w:val="11"/>
              </w:numPr>
            </w:pPr>
            <w:r>
              <w:t>Monotonous cooking can lead to demotivation in the kitchen.</w:t>
            </w:r>
          </w:p>
          <w:p w14:paraId="3263971E" w14:textId="0D929DBD" w:rsidR="000A1D93" w:rsidRPr="00344D45" w:rsidRDefault="007264F9" w:rsidP="000A1D93">
            <w:pPr>
              <w:pStyle w:val="ListParagraph"/>
              <w:numPr>
                <w:ilvl w:val="0"/>
                <w:numId w:val="11"/>
              </w:numPr>
            </w:pPr>
            <w:r>
              <w:t xml:space="preserve">Demotivation in the kitchen can provoke going outside and purchasing a meal from a </w:t>
            </w:r>
            <w:r w:rsidR="00665677">
              <w:t>fast-food</w:t>
            </w:r>
            <w:r>
              <w:t xml:space="preserve"> </w:t>
            </w:r>
            <w:r w:rsidR="00665677">
              <w:t>chain</w:t>
            </w:r>
            <w:r>
              <w:t>, which in most cases is poor for your overall health.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1A9317E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2E86857E" w14:textId="271883D6" w:rsidR="00163F0A" w:rsidRDefault="00163F0A" w:rsidP="00163F0A">
            <w:pPr>
              <w:pStyle w:val="ListParagraph"/>
              <w:numPr>
                <w:ilvl w:val="0"/>
                <w:numId w:val="11"/>
              </w:numPr>
            </w:pPr>
            <w:r>
              <w:t>Create a program that allows you to look up recipes based on your personal diet, and recipe difficulty.</w:t>
            </w:r>
          </w:p>
          <w:p w14:paraId="72866A27" w14:textId="1EFE9310" w:rsidR="00163F0A" w:rsidRDefault="00163F0A" w:rsidP="00163F0A">
            <w:pPr>
              <w:pStyle w:val="ListParagraph"/>
              <w:numPr>
                <w:ilvl w:val="0"/>
                <w:numId w:val="11"/>
              </w:numPr>
            </w:pPr>
            <w:r>
              <w:t>Give you the option to add your own personal recipes.</w:t>
            </w:r>
          </w:p>
          <w:p w14:paraId="71EDD85A" w14:textId="228CF44A" w:rsidR="00FB1586" w:rsidRDefault="00163F0A" w:rsidP="004C4D57">
            <w:pPr>
              <w:pStyle w:val="ListParagraph"/>
              <w:numPr>
                <w:ilvl w:val="0"/>
                <w:numId w:val="11"/>
              </w:numPr>
            </w:pPr>
            <w:r>
              <w:t>Allow you to add your friends, see your friend’s recipes</w:t>
            </w:r>
            <w:r w:rsidR="004C4D57">
              <w:t>.</w:t>
            </w:r>
          </w:p>
        </w:tc>
      </w:tr>
      <w:tr w:rsidR="002D24ED" w14:paraId="20A18D2D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125C5C1F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C46C6E8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4249B495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446E79AC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70B1B10A" w14:textId="77777777" w:rsidR="00344D45" w:rsidRPr="001E5381" w:rsidRDefault="00344D45">
            <w:pPr>
              <w:rPr>
                <w:b/>
                <w:bCs/>
                <w:sz w:val="24"/>
                <w:szCs w:val="24"/>
              </w:rPr>
            </w:pPr>
            <w:r w:rsidRPr="001E5381">
              <w:rPr>
                <w:b/>
                <w:bCs/>
                <w:color w:val="FFFFFF" w:themeColor="background1"/>
                <w:sz w:val="24"/>
                <w:szCs w:val="24"/>
              </w:rPr>
              <w:t>2. Set the Target</w:t>
            </w:r>
          </w:p>
        </w:tc>
        <w:tc>
          <w:tcPr>
            <w:tcW w:w="3150" w:type="dxa"/>
          </w:tcPr>
          <w:p w14:paraId="6BE1C796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FB2C88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8C44A80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3D6AC759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0D9540DA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0904BE3E" w14:textId="1BCB90BB" w:rsidR="00344D45" w:rsidRPr="000A1D93" w:rsidRDefault="00163F0A" w:rsidP="000A1D93">
            <w:r>
              <w:t xml:space="preserve">Motivate people to cook at home. </w:t>
            </w:r>
            <w:r w:rsidR="007264F9">
              <w:t>Make it easy for people that enjoy cooking</w:t>
            </w:r>
            <w:r w:rsidR="00665677">
              <w:t xml:space="preserve"> to</w:t>
            </w:r>
            <w:r w:rsidR="007264F9">
              <w:t xml:space="preserve"> connect through it. Promote healthier lifestyles.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603129D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0EEDCC75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53C9598D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Did the countermeasures work?</w:t>
            </w:r>
          </w:p>
          <w:p w14:paraId="6E7D6723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Was the target achieved</w:t>
            </w:r>
          </w:p>
          <w:p w14:paraId="5BEA9FA7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Can I verify that the Root Cause was eliminated (can I turn it off &amp; on</w:t>
            </w:r>
            <w:proofErr w:type="gramStart"/>
            <w:r>
              <w:t>)</w:t>
            </w:r>
            <w:proofErr w:type="gramEnd"/>
          </w:p>
          <w:p w14:paraId="52FB9FE9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 xml:space="preserve">If the Countermeasure was not effective, why </w:t>
            </w:r>
            <w:proofErr w:type="gramStart"/>
            <w:r>
              <w:t>didn’t</w:t>
            </w:r>
            <w:proofErr w:type="gramEnd"/>
            <w:r>
              <w:t xml:space="preserve"> it work</w:t>
            </w:r>
          </w:p>
          <w:p w14:paraId="1A328A1C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1FE90D32" w14:textId="77777777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The results; describe the reliability of the new process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4AABF368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41A5B81E" w14:textId="77777777" w:rsidR="00344D45" w:rsidRDefault="00344D45" w:rsidP="00344D45">
            <w:r>
              <w:t>Line graph, pareto</w:t>
            </w:r>
          </w:p>
        </w:tc>
      </w:tr>
      <w:tr w:rsidR="002D24ED" w14:paraId="7CF20454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1E59887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01948C3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750932E2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1E291D1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6B9D1102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03A27BBB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B716E1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999CBFE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3C337C02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07BFE47C" w14:textId="77777777" w:rsidTr="002D24ED">
        <w:tc>
          <w:tcPr>
            <w:tcW w:w="9445" w:type="dxa"/>
            <w:gridSpan w:val="2"/>
          </w:tcPr>
          <w:p w14:paraId="66488C79" w14:textId="77777777" w:rsidR="00485B9C" w:rsidRDefault="00163F0A" w:rsidP="00163F0A">
            <w:pPr>
              <w:pStyle w:val="ListParagraph"/>
              <w:numPr>
                <w:ilvl w:val="0"/>
                <w:numId w:val="6"/>
              </w:numPr>
            </w:pPr>
            <w:r>
              <w:t xml:space="preserve">People with busier lifestyles tend to overlook the option of cooking at home, because it is time consuming. </w:t>
            </w:r>
          </w:p>
          <w:p w14:paraId="7F564C6F" w14:textId="6B918E25" w:rsidR="00163F0A" w:rsidRPr="00163F0A" w:rsidRDefault="00163F0A" w:rsidP="00163F0A">
            <w:pPr>
              <w:pStyle w:val="ListParagraph"/>
              <w:numPr>
                <w:ilvl w:val="0"/>
                <w:numId w:val="6"/>
              </w:numPr>
            </w:pPr>
            <w:r>
              <w:t xml:space="preserve">People tend to overlook the fact that the foods they buy at a fast-food chain typically costs significantly less than what they </w:t>
            </w:r>
            <w:proofErr w:type="gramStart"/>
            <w:r>
              <w:t>paid</w:t>
            </w:r>
            <w:proofErr w:type="gramEnd"/>
            <w:r>
              <w:t xml:space="preserve"> and it is very easy to make.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CBF3B75" w14:textId="77777777" w:rsidR="00344D45" w:rsidRDefault="00344D45"/>
        </w:tc>
        <w:tc>
          <w:tcPr>
            <w:tcW w:w="9946" w:type="dxa"/>
            <w:gridSpan w:val="2"/>
          </w:tcPr>
          <w:p w14:paraId="3F58B82B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499E1A18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How will we ensure the process continues to work (stays solved)</w:t>
            </w:r>
            <w:r w:rsidR="00B16A61">
              <w:t>?</w:t>
            </w:r>
          </w:p>
          <w:p w14:paraId="515BE7B4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What have we learned</w:t>
            </w:r>
            <w:r w:rsidR="00B16A61">
              <w:t>?</w:t>
            </w:r>
          </w:p>
          <w:p w14:paraId="4DD4CE30" w14:textId="77777777" w:rsidR="00344D45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Where else can we apply this learning</w:t>
            </w:r>
            <w:r w:rsidR="00B16A61">
              <w:t>?</w:t>
            </w:r>
          </w:p>
          <w:p w14:paraId="77F6F38E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57EA92E8" w14:textId="77777777" w:rsidR="00B16A61" w:rsidRDefault="00B16A61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New or changed procedures, plans to apply learning in other areas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5D12C617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34464B34" w14:textId="77777777" w:rsidR="00344D45" w:rsidRDefault="00B16A61" w:rsidP="00344D45">
            <w:r>
              <w:t>Standard Operating Procedures</w:t>
            </w:r>
          </w:p>
        </w:tc>
      </w:tr>
    </w:tbl>
    <w:p w14:paraId="67AD0D4F" w14:textId="77777777" w:rsidR="00B16A61" w:rsidRDefault="00B16A61"/>
    <w:p w14:paraId="74E48C9A" w14:textId="27A82919" w:rsidR="00B16A61" w:rsidRDefault="00B16A61" w:rsidP="00B16A61">
      <w:pPr>
        <w:jc w:val="right"/>
      </w:pP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43B26"/>
    <w:multiLevelType w:val="hybridMultilevel"/>
    <w:tmpl w:val="D4B2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307B"/>
    <w:multiLevelType w:val="hybridMultilevel"/>
    <w:tmpl w:val="2530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E7601"/>
    <w:multiLevelType w:val="hybridMultilevel"/>
    <w:tmpl w:val="6112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44036"/>
    <w:multiLevelType w:val="hybridMultilevel"/>
    <w:tmpl w:val="29FE50B0"/>
    <w:lvl w:ilvl="0" w:tplc="D2885B82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E864D51"/>
    <w:multiLevelType w:val="hybridMultilevel"/>
    <w:tmpl w:val="CD80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A5D07"/>
    <w:multiLevelType w:val="hybridMultilevel"/>
    <w:tmpl w:val="FC34ECBA"/>
    <w:lvl w:ilvl="0" w:tplc="D2885B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2979D9"/>
    <w:multiLevelType w:val="hybridMultilevel"/>
    <w:tmpl w:val="ADF6596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8D"/>
    <w:rsid w:val="000500F3"/>
    <w:rsid w:val="0008081F"/>
    <w:rsid w:val="000A1D93"/>
    <w:rsid w:val="00163F0A"/>
    <w:rsid w:val="001E5381"/>
    <w:rsid w:val="002D24ED"/>
    <w:rsid w:val="00344D45"/>
    <w:rsid w:val="0035745A"/>
    <w:rsid w:val="00360D8D"/>
    <w:rsid w:val="00485B9C"/>
    <w:rsid w:val="004C4D57"/>
    <w:rsid w:val="00665677"/>
    <w:rsid w:val="006F1A73"/>
    <w:rsid w:val="007264F9"/>
    <w:rsid w:val="0077187C"/>
    <w:rsid w:val="00857041"/>
    <w:rsid w:val="009F4093"/>
    <w:rsid w:val="00B16A61"/>
    <w:rsid w:val="00B920EA"/>
    <w:rsid w:val="00EB1209"/>
    <w:rsid w:val="00FB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E135"/>
  <w15:chartTrackingRefBased/>
  <w15:docId w15:val="{C02236CA-D099-4FDB-B6D6-F369AF35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l\Downloads\A3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 (2)</Template>
  <TotalTime>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.</dc:creator>
  <cp:keywords/>
  <dc:description/>
  <cp:lastModifiedBy>Christian Carrion</cp:lastModifiedBy>
  <cp:revision>2</cp:revision>
  <dcterms:created xsi:type="dcterms:W3CDTF">2021-01-20T15:32:00Z</dcterms:created>
  <dcterms:modified xsi:type="dcterms:W3CDTF">2021-01-20T15:32:00Z</dcterms:modified>
</cp:coreProperties>
</file>