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14:paraId="03B9CCFD" w14:textId="77777777" w:rsidTr="002D24ED">
        <w:tc>
          <w:tcPr>
            <w:tcW w:w="10577" w:type="dxa"/>
            <w:vMerge w:val="restart"/>
          </w:tcPr>
          <w:p w14:paraId="48967AF3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0000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</w:tcPr>
          <w:p w14:paraId="4FF78807" w14:textId="05B17F89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Topic: </w:t>
            </w:r>
            <w:r w:rsidR="0097511F">
              <w:t>Virtual Time Capsule</w:t>
            </w:r>
          </w:p>
        </w:tc>
        <w:tc>
          <w:tcPr>
            <w:tcW w:w="5172" w:type="dxa"/>
          </w:tcPr>
          <w:p w14:paraId="662A66E2" w14:textId="5B360507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97511F" w:rsidRPr="0097511F">
              <w:t>January 20, 2021</w:t>
            </w:r>
          </w:p>
        </w:tc>
      </w:tr>
      <w:tr w:rsidR="00344D45" w14:paraId="2751F424" w14:textId="77777777" w:rsidTr="002D24ED">
        <w:tc>
          <w:tcPr>
            <w:tcW w:w="10577" w:type="dxa"/>
            <w:vMerge/>
          </w:tcPr>
          <w:p w14:paraId="09F9B412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4B7DC5D2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331AD45E" w14:textId="23A949BB" w:rsidR="00344D45" w:rsidRPr="0097511F" w:rsidRDefault="00344D45">
            <w:r>
              <w:rPr>
                <w:b/>
                <w:bCs/>
              </w:rPr>
              <w:t xml:space="preserve">Name: </w:t>
            </w:r>
            <w:r w:rsidR="0097511F">
              <w:t>Fabian J. Matos Gierbolini</w:t>
            </w:r>
          </w:p>
        </w:tc>
      </w:tr>
    </w:tbl>
    <w:p w14:paraId="0E0FC254" w14:textId="77777777" w:rsidR="00344D45" w:rsidRDefault="00344D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150"/>
        <w:gridCol w:w="1530"/>
        <w:gridCol w:w="6840"/>
        <w:gridCol w:w="3106"/>
      </w:tblGrid>
      <w:tr w:rsidR="00344D45" w14:paraId="77939E01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0D9EBB4E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3150" w:type="dxa"/>
          </w:tcPr>
          <w:p w14:paraId="1D8447F3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6C8F9FC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172B280B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3106" w:type="dxa"/>
          </w:tcPr>
          <w:p w14:paraId="6DABEC42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344D45" w14:paraId="60948BB6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7492F79A" w14:textId="2FFA884F" w:rsidR="0097511F" w:rsidRPr="000F3A4C" w:rsidRDefault="0097511F" w:rsidP="0097511F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 w:rsidRPr="000F3A4C">
              <w:rPr>
                <w:sz w:val="36"/>
                <w:szCs w:val="36"/>
              </w:rPr>
              <w:t>Making Time Capsules can be an arduous job.</w:t>
            </w:r>
          </w:p>
          <w:p w14:paraId="394C0C53" w14:textId="786E7186" w:rsidR="0097511F" w:rsidRPr="000F3A4C" w:rsidRDefault="0097511F" w:rsidP="0097511F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 w:rsidRPr="000F3A4C">
              <w:rPr>
                <w:sz w:val="36"/>
                <w:szCs w:val="36"/>
              </w:rPr>
              <w:t>Not all people have the space or time to make a time capsule.</w:t>
            </w:r>
          </w:p>
          <w:p w14:paraId="2A7ACAFB" w14:textId="649BC1BE" w:rsidR="0097511F" w:rsidRPr="000F3A4C" w:rsidRDefault="0097511F" w:rsidP="0097511F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 w:rsidRPr="000F3A4C">
              <w:rPr>
                <w:sz w:val="36"/>
                <w:szCs w:val="36"/>
              </w:rPr>
              <w:t>Inability to cherish memories because people forget and there is no way to remember them.</w:t>
            </w:r>
          </w:p>
          <w:p w14:paraId="2D47A219" w14:textId="2D9CBFB5" w:rsidR="00344D45" w:rsidRPr="00344D45" w:rsidRDefault="00344D45" w:rsidP="000F3A4C"/>
        </w:tc>
        <w:tc>
          <w:tcPr>
            <w:tcW w:w="1530" w:type="dxa"/>
            <w:tcBorders>
              <w:top w:val="nil"/>
              <w:bottom w:val="nil"/>
            </w:tcBorders>
          </w:tcPr>
          <w:p w14:paraId="302255C6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7799E3A0" w14:textId="77777777" w:rsidR="00344D45" w:rsidRPr="00502E88" w:rsidRDefault="000F3A4C" w:rsidP="000F3A4C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 w:rsidRPr="00502E88">
              <w:rPr>
                <w:sz w:val="32"/>
                <w:szCs w:val="32"/>
              </w:rPr>
              <w:t xml:space="preserve">Create an application to store photos, videos and other type of files, and make them unavailable to the user up to the date the user chooses. This would function as a virtual Time Capsule. </w:t>
            </w:r>
          </w:p>
          <w:p w14:paraId="2D317730" w14:textId="77777777" w:rsidR="000F3A4C" w:rsidRPr="00502E88" w:rsidRDefault="000F3A4C" w:rsidP="000F3A4C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 w:rsidRPr="00502E88">
              <w:rPr>
                <w:sz w:val="32"/>
                <w:szCs w:val="32"/>
              </w:rPr>
              <w:t xml:space="preserve">This program would allow people without the time and commitment to make an actual Time Capsule to create fast and easy. </w:t>
            </w:r>
          </w:p>
          <w:p w14:paraId="4E279BE5" w14:textId="49ADE532" w:rsidR="000F3A4C" w:rsidRPr="000F3A4C" w:rsidRDefault="000F3A4C" w:rsidP="000F3A4C">
            <w:pPr>
              <w:pStyle w:val="ListParagraph"/>
              <w:numPr>
                <w:ilvl w:val="0"/>
                <w:numId w:val="7"/>
              </w:numPr>
            </w:pPr>
            <w:r w:rsidRPr="00502E88">
              <w:rPr>
                <w:sz w:val="32"/>
                <w:szCs w:val="32"/>
              </w:rPr>
              <w:t xml:space="preserve">This would allow people to </w:t>
            </w:r>
            <w:r w:rsidR="00502E88" w:rsidRPr="00502E88">
              <w:rPr>
                <w:sz w:val="32"/>
                <w:szCs w:val="32"/>
              </w:rPr>
              <w:t xml:space="preserve">cherish their memories easier. </w:t>
            </w:r>
          </w:p>
        </w:tc>
      </w:tr>
      <w:tr w:rsidR="002D24ED" w14:paraId="57EBB250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3DC0B80F" w14:textId="77777777" w:rsidR="002D24ED" w:rsidRPr="00344D45" w:rsidRDefault="002D24ED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561E35B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375BCD9C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3974FD91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08247C56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2. Set the Target</w:t>
            </w:r>
          </w:p>
        </w:tc>
        <w:tc>
          <w:tcPr>
            <w:tcW w:w="3150" w:type="dxa"/>
          </w:tcPr>
          <w:p w14:paraId="7AC2977A" w14:textId="77777777" w:rsidR="00344D45" w:rsidRDefault="00344D45" w:rsidP="00344D45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63A11EB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4CCE1BBE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3106" w:type="dxa"/>
          </w:tcPr>
          <w:p w14:paraId="1A0B2AC8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344D45" w14:paraId="794902B6" w14:textId="77777777" w:rsidTr="000F3A4C">
        <w:trPr>
          <w:trHeight w:val="1655"/>
        </w:trPr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6F47B477" w14:textId="225802A1" w:rsidR="00344D45" w:rsidRPr="000F3A4C" w:rsidRDefault="000F3A4C" w:rsidP="00344D45">
            <w:pPr>
              <w:rPr>
                <w:sz w:val="36"/>
                <w:szCs w:val="36"/>
              </w:rPr>
            </w:pPr>
            <w:r w:rsidRPr="000F3A4C">
              <w:rPr>
                <w:sz w:val="36"/>
                <w:szCs w:val="36"/>
              </w:rPr>
              <w:t>Help people create time capsules, but in a more fast and easy way. With the integration of technology memories can be cherished long after the current times.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CE33936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5CE932A6" w14:textId="07D235CA" w:rsidR="00344D45" w:rsidRDefault="00344D45" w:rsidP="00344D45"/>
        </w:tc>
      </w:tr>
      <w:tr w:rsidR="002D24ED" w14:paraId="74A591BC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00F9FC5A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152C278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2EFB2ACC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2FE146A9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0ED4D5A5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3150" w:type="dxa"/>
          </w:tcPr>
          <w:p w14:paraId="1614CBDF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6DDF4F1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7C0A8D9A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3106" w:type="dxa"/>
          </w:tcPr>
          <w:p w14:paraId="3BE734CC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344D45" w14:paraId="4E75B468" w14:textId="77777777" w:rsidTr="000F3A4C">
        <w:trPr>
          <w:trHeight w:val="692"/>
        </w:trPr>
        <w:tc>
          <w:tcPr>
            <w:tcW w:w="9445" w:type="dxa"/>
            <w:gridSpan w:val="2"/>
          </w:tcPr>
          <w:p w14:paraId="72376C0D" w14:textId="77777777" w:rsidR="00344D45" w:rsidRPr="000F3A4C" w:rsidRDefault="000F3A4C" w:rsidP="000F3A4C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0F3A4C">
              <w:rPr>
                <w:sz w:val="32"/>
                <w:szCs w:val="32"/>
              </w:rPr>
              <w:t xml:space="preserve">People without the time and space are unable to make time capsules and go through the experience of being able to cherish memories in a new way. </w:t>
            </w:r>
          </w:p>
          <w:p w14:paraId="2DB6E055" w14:textId="77777777" w:rsidR="000F3A4C" w:rsidRPr="000F3A4C" w:rsidRDefault="000F3A4C" w:rsidP="000F3A4C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0F3A4C">
              <w:rPr>
                <w:sz w:val="32"/>
                <w:szCs w:val="32"/>
              </w:rPr>
              <w:t>It is mostly an activity made to analyze and retrospect on the advancement of times.</w:t>
            </w:r>
          </w:p>
          <w:p w14:paraId="48AFB88E" w14:textId="07ADB2F4" w:rsidR="000F3A4C" w:rsidRDefault="000F3A4C" w:rsidP="000F3A4C">
            <w:pPr>
              <w:pStyle w:val="ListParagraph"/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8480D35" w14:textId="77777777" w:rsidR="00344D45" w:rsidRDefault="00344D45"/>
        </w:tc>
        <w:tc>
          <w:tcPr>
            <w:tcW w:w="9946" w:type="dxa"/>
            <w:gridSpan w:val="2"/>
          </w:tcPr>
          <w:p w14:paraId="77749499" w14:textId="26664314" w:rsidR="00344D45" w:rsidRDefault="00344D45" w:rsidP="00344D45"/>
        </w:tc>
      </w:tr>
    </w:tbl>
    <w:p w14:paraId="1496D951" w14:textId="77777777" w:rsidR="00B16A61" w:rsidRDefault="00B16A61"/>
    <w:p w14:paraId="7A1BC29A" w14:textId="77777777" w:rsidR="00B16A61" w:rsidRDefault="00344D45" w:rsidP="00B16A61">
      <w:pPr>
        <w:jc w:val="right"/>
      </w:pPr>
      <w:r>
        <w:t>Template by Ignacio Tampe</w:t>
      </w:r>
    </w:p>
    <w:sectPr w:rsidR="00B16A61" w:rsidSect="00344D4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37E7"/>
    <w:multiLevelType w:val="hybridMultilevel"/>
    <w:tmpl w:val="BC42B422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A23B2"/>
    <w:multiLevelType w:val="hybridMultilevel"/>
    <w:tmpl w:val="5478EA30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47B18"/>
    <w:multiLevelType w:val="hybridMultilevel"/>
    <w:tmpl w:val="552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E2972"/>
    <w:multiLevelType w:val="hybridMultilevel"/>
    <w:tmpl w:val="84623266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473A2"/>
    <w:multiLevelType w:val="hybridMultilevel"/>
    <w:tmpl w:val="A2E233EE"/>
    <w:lvl w:ilvl="0" w:tplc="5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1F"/>
    <w:rsid w:val="0008081F"/>
    <w:rsid w:val="000F3A4C"/>
    <w:rsid w:val="002D24ED"/>
    <w:rsid w:val="00344D45"/>
    <w:rsid w:val="00502E88"/>
    <w:rsid w:val="0097511F"/>
    <w:rsid w:val="00B1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6530"/>
  <w15:chartTrackingRefBased/>
  <w15:docId w15:val="{D1EC13A7-30BC-4F53-9A06-22CD9075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an\Desktop\UPRM\4Y1S\INSO4101-080\A3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 Template</Template>
  <TotalTime>24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 J MATOS-GIERBOLINI</cp:lastModifiedBy>
  <cp:revision>1</cp:revision>
  <dcterms:created xsi:type="dcterms:W3CDTF">2021-01-19T20:25:00Z</dcterms:created>
  <dcterms:modified xsi:type="dcterms:W3CDTF">2021-01-19T20:49:00Z</dcterms:modified>
</cp:coreProperties>
</file>